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241A28" w:rsidRDefault="00D7402C" w:rsidP="00BE316C"/>
          <w:p w14:paraId="568723C9" w14:textId="77777777" w:rsidR="001909ED" w:rsidRPr="00241A28" w:rsidRDefault="0047152B" w:rsidP="001909ED">
            <w:pPr>
              <w:rPr>
                <w:i/>
                <w:sz w:val="22"/>
                <w:szCs w:val="22"/>
              </w:rPr>
            </w:pPr>
            <w:r>
              <w:t>Факультет компьютерных наук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2F70FB3B" w14:textId="77777777" w:rsidR="00825816" w:rsidRPr="00241A28" w:rsidRDefault="00825816" w:rsidP="00BE316C">
            <w:pPr>
              <w:autoSpaceDE w:val="0"/>
              <w:autoSpaceDN w:val="0"/>
              <w:adjustRightInd w:val="0"/>
            </w:pPr>
          </w:p>
          <w:p w14:paraId="0BF93ED0" w14:textId="77777777" w:rsidR="00AE4E76" w:rsidRDefault="00C14105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Проректору НИУ ВШЭ</w:t>
            </w:r>
            <w:r w:rsidR="003F38BD" w:rsidRPr="00241A28">
              <w:t xml:space="preserve">                                      </w:t>
            </w:r>
            <w:r w:rsidR="00AE4E76">
              <w:t xml:space="preserve">                               </w:t>
            </w:r>
          </w:p>
          <w:p w14:paraId="1C62C467" w14:textId="73EB6B2E" w:rsidR="00D7402C" w:rsidRPr="00241A28" w:rsidRDefault="003F38BD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М.М.</w:t>
            </w:r>
            <w:r w:rsidR="00825816" w:rsidRPr="00241A28">
              <w:t xml:space="preserve"> </w:t>
            </w:r>
            <w:r w:rsidRPr="00241A28">
              <w:t>Юдкевич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241A28" w14:paraId="55192ACF" w14:textId="77777777" w:rsidTr="00B20633">
        <w:trPr>
          <w:trHeight w:val="1229"/>
        </w:trPr>
        <w:tc>
          <w:tcPr>
            <w:tcW w:w="4260" w:type="dxa"/>
          </w:tcPr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65C14FA4" w14:textId="77777777" w:rsidR="0047152B" w:rsidRPr="00241A28" w:rsidRDefault="0047152B" w:rsidP="00241A28">
            <w:pPr>
              <w:ind w:right="-105"/>
              <w:rPr>
                <w:b/>
              </w:rPr>
            </w:pPr>
            <w:r>
              <w:rPr>
                <w:b/>
              </w:rPr>
              <w:t>факультетом компьютерных наук</w:t>
            </w:r>
          </w:p>
          <w:p w14:paraId="441943DC" w14:textId="737ED3F4" w:rsidR="00276E28" w:rsidRDefault="00D059A8" w:rsidP="005F6378">
            <w:pPr>
              <w:rPr>
                <w:b/>
              </w:rPr>
            </w:pPr>
            <w:r w:rsidRPr="00241A28">
              <w:rPr>
                <w:b/>
              </w:rPr>
              <w:t>на</w:t>
            </w:r>
            <w:r w:rsidR="00F955BB">
              <w:rPr>
                <w:b/>
              </w:rPr>
              <w:t xml:space="preserve"> {{ year</w:t>
            </w:r>
            <w:r w:rsidR="00E10B7F">
              <w:rPr>
                <w:b/>
              </w:rPr>
              <w:t xml:space="preserve"> + 1</w:t>
            </w:r>
            <w:r w:rsidR="00F955BB">
              <w:rPr>
                <w:b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184D1D60" w14:textId="77777777" w:rsidR="005F6378" w:rsidRDefault="005F6378" w:rsidP="005F6378">
            <w:pPr>
              <w:rPr>
                <w:b/>
              </w:rPr>
            </w:pPr>
          </w:p>
          <w:p w14:paraId="616CA62B" w14:textId="77777777" w:rsidR="005F6378" w:rsidRPr="00241A28" w:rsidRDefault="005F6378" w:rsidP="005F6378">
            <w:pPr>
              <w:rPr>
                <w:b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241A28" w:rsidRDefault="00D7402C" w:rsidP="00BE316C"/>
        </w:tc>
        <w:tc>
          <w:tcPr>
            <w:tcW w:w="9241" w:type="dxa"/>
            <w:vMerge/>
          </w:tcPr>
          <w:p w14:paraId="5EF0C096" w14:textId="77777777" w:rsidR="00D7402C" w:rsidRPr="00241A28" w:rsidRDefault="00D7402C" w:rsidP="00BE316C"/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77777777" w:rsidR="00241A28" w:rsidRPr="00241A28" w:rsidRDefault="00241A28" w:rsidP="00241A28">
            <w:pPr>
              <w:jc w:val="center"/>
              <w:rPr>
                <w:b/>
              </w:rPr>
            </w:pPr>
          </w:p>
          <w:p w14:paraId="39775BD0" w14:textId="147970E7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CB683B" w:rsidRPr="00241A28">
              <w:t>К</w:t>
            </w:r>
            <w:r w:rsidR="00870C80" w:rsidRPr="00241A28">
              <w:t xml:space="preserve">адровой комиссией </w:t>
            </w:r>
            <w:r w:rsidR="00CB683B" w:rsidRPr="00241A28">
              <w:t xml:space="preserve">НИУ ВШЭ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ученым советом факультета компьютерных наук</w:t>
            </w:r>
            <w:r w:rsidR="001909ED" w:rsidRPr="00241A28">
              <w:rPr>
                <w:sz w:val="22"/>
                <w:szCs w:val="22"/>
              </w:rPr>
              <w:t xml:space="preserve">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053D3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053D3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053D3D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1EA73FAE" w:rsidR="001A5347" w:rsidRPr="000954AA" w:rsidRDefault="001A5347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954AA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0954AA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 xml:space="preserve"> "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>",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)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 xml:space="preserve"> |  selectattr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4D59C0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4D59C0">
                    <w:rPr>
                      <w:sz w:val="20"/>
                      <w:szCs w:val="20"/>
                    </w:rPr>
                    <w:t>Утверждён</w:t>
                  </w:r>
                  <w:r w:rsidR="004D59C0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0954AA" w:rsidRDefault="00AB3F8F" w:rsidP="00053D3D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06DCB37B" w14:textId="5B133BFD" w:rsidR="00E262D5" w:rsidRPr="000954AA" w:rsidRDefault="00FA27A4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F65D8E" w:rsidRPr="000954AA">
                    <w:rPr>
                      <w:sz w:val="20"/>
                      <w:szCs w:val="20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0954AA" w:rsidRDefault="006A5274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75CC70D4" w14:textId="72EE48C2" w:rsidR="00E262D5" w:rsidRPr="000954AA" w:rsidRDefault="002D68A6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</w:t>
                  </w:r>
                  <w:r w:rsidR="004D3C06" w:rsidRPr="000954AA">
                    <w:rPr>
                      <w:sz w:val="20"/>
                      <w:szCs w:val="20"/>
                    </w:rPr>
                    <w:t>.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053D3D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8C1681" w:rsidRPr="000954AA">
                    <w:rPr>
                      <w:sz w:val="20"/>
                      <w:szCs w:val="20"/>
                    </w:rPr>
                    <w:t xml:space="preserve"> </w:t>
                  </w:r>
                  <w:r w:rsidR="004D3C06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0954AA" w:rsidRDefault="00351BDB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0954AA" w:rsidRDefault="00761F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experience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3CA041A9" w:rsidR="00E262D5" w:rsidRPr="0072690D" w:rsidRDefault="00E262D5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053D3D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053D3D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053D3D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053D3D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053D3D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1A575814" w:rsidR="007E0C5B" w:rsidRPr="003E6AA8" w:rsidRDefault="00291CFC" w:rsidP="00053D3D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3E6AA8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3E6AA8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>", "</w:t>
                  </w:r>
                  <w:r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 xml:space="preserve"> |  selectattr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5966D4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5966D4">
                    <w:rPr>
                      <w:sz w:val="20"/>
                      <w:szCs w:val="20"/>
                    </w:rPr>
                    <w:t>Утверждён</w:t>
                  </w:r>
                  <w:r w:rsidR="005966D4" w:rsidRPr="000954AA">
                    <w:rPr>
                      <w:sz w:val="20"/>
                      <w:szCs w:val="20"/>
                      <w:lang w:val="en-US"/>
                    </w:rPr>
                    <w:t>")%}}</w:t>
                  </w:r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0954AA" w:rsidRDefault="00291CFC" w:rsidP="00053D3D">
                  <w:pPr>
                    <w:framePr w:hSpace="180" w:wrap="around" w:vAnchor="page" w:hAnchor="margin" w:y="775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7D641EB7" w14:textId="0BF1378C" w:rsidR="00E262D5" w:rsidRPr="000954AA" w:rsidRDefault="00FA6619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B326EB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0954AA" w:rsidRDefault="00B326E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36B72B4F" w14:textId="6CDEECBF" w:rsidR="00E262D5" w:rsidRPr="000954AA" w:rsidRDefault="00FA6619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497AEB">
                    <w:rPr>
                      <w:sz w:val="20"/>
                      <w:szCs w:val="20"/>
                      <w:lang w:val="en-US"/>
                    </w:rPr>
                    <w:t>.name</w:t>
                  </w:r>
                  <w:bookmarkStart w:id="0" w:name="_GoBack"/>
                  <w:bookmarkEnd w:id="0"/>
                  <w:r w:rsidR="00291CFC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0954AA" w:rsidRDefault="00291CFC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0954AA" w:rsidRDefault="00974500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0954AA" w:rsidRDefault="00E262D5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0954AA" w:rsidRDefault="00291CFC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0954AA" w:rsidRDefault="007E0C5B" w:rsidP="00053D3D">
                  <w:pPr>
                    <w:framePr w:hSpace="180" w:wrap="around" w:vAnchor="page" w:hAnchor="margin" w:y="775"/>
                    <w:rPr>
                      <w:b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0954AA" w:rsidRDefault="007E0C5B" w:rsidP="00053D3D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</w:tbl>
          <w:p w14:paraId="5115F3FC" w14:textId="77777777" w:rsidR="00547EA6" w:rsidRPr="000954AA" w:rsidRDefault="00547EA6" w:rsidP="00BE316C"/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77777777" w:rsidR="002D6FD6" w:rsidRPr="00761F7E" w:rsidRDefault="002D6FD6" w:rsidP="00B47266">
            <w:pPr>
              <w:rPr>
                <w:b/>
              </w:rPr>
            </w:pPr>
          </w:p>
          <w:p w14:paraId="4553A741" w14:textId="77777777" w:rsidR="00825816" w:rsidRDefault="00CD67CC" w:rsidP="00B47266">
            <w:pPr>
              <w:rPr>
                <w:b/>
              </w:rPr>
            </w:pPr>
            <w:r>
              <w:rPr>
                <w:b/>
              </w:rPr>
              <w:t>Декан факультета компьютерных наук</w:t>
            </w:r>
          </w:p>
          <w:p w14:paraId="35444F1E" w14:textId="77777777" w:rsidR="00825816" w:rsidRPr="00F153C3" w:rsidRDefault="00CD67CC" w:rsidP="00CD67CC">
            <w:pPr>
              <w:rPr>
                <w:b/>
              </w:rPr>
            </w:pPr>
            <w:r>
              <w:rPr>
                <w:b/>
              </w:rPr>
              <w:t>д.ф.-м.н., профессор, Аржанцев Иван Владимирович</w:t>
            </w:r>
            <w:r w:rsidR="00825816" w:rsidRPr="005F6378">
              <w:rPr>
                <w:b/>
                <w:sz w:val="22"/>
                <w:szCs w:val="22"/>
              </w:rPr>
              <w:t xml:space="preserve">                                        </w:t>
            </w:r>
            <w:r w:rsidR="00B47266" w:rsidRPr="005F6378">
              <w:rPr>
                <w:b/>
                <w:sz w:val="22"/>
                <w:szCs w:val="22"/>
              </w:rPr>
              <w:t xml:space="preserve">                                </w:t>
            </w:r>
            <w:r w:rsidR="00825816" w:rsidRPr="00241A28">
              <w:rPr>
                <w:b/>
              </w:rPr>
              <w:t xml:space="preserve">Подпись </w:t>
            </w:r>
            <w:r>
              <w:rPr>
                <w:b/>
              </w:rPr>
              <w:t>___________________</w:t>
            </w: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094F1" w14:textId="77777777" w:rsidR="001B0651" w:rsidRDefault="001B0651" w:rsidP="00486330">
      <w:r>
        <w:separator/>
      </w:r>
    </w:p>
  </w:endnote>
  <w:endnote w:type="continuationSeparator" w:id="0">
    <w:p w14:paraId="045A4601" w14:textId="77777777" w:rsidR="001B0651" w:rsidRDefault="001B0651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5DFEE" w14:textId="77777777" w:rsidR="001B0651" w:rsidRDefault="001B0651" w:rsidP="00486330">
      <w:r>
        <w:separator/>
      </w:r>
    </w:p>
  </w:footnote>
  <w:footnote w:type="continuationSeparator" w:id="0">
    <w:p w14:paraId="5BEC0C4B" w14:textId="77777777" w:rsidR="001B0651" w:rsidRDefault="001B0651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3D3D"/>
    <w:rsid w:val="000542FE"/>
    <w:rsid w:val="00072676"/>
    <w:rsid w:val="000807C4"/>
    <w:rsid w:val="000826BF"/>
    <w:rsid w:val="000833D9"/>
    <w:rsid w:val="000875A2"/>
    <w:rsid w:val="00090289"/>
    <w:rsid w:val="000954AA"/>
    <w:rsid w:val="000A032D"/>
    <w:rsid w:val="000B051E"/>
    <w:rsid w:val="000C123A"/>
    <w:rsid w:val="000D0113"/>
    <w:rsid w:val="000D160A"/>
    <w:rsid w:val="000D2874"/>
    <w:rsid w:val="000D418E"/>
    <w:rsid w:val="000E00D5"/>
    <w:rsid w:val="000E3C4E"/>
    <w:rsid w:val="000F2186"/>
    <w:rsid w:val="000F30C9"/>
    <w:rsid w:val="000F4055"/>
    <w:rsid w:val="001316AA"/>
    <w:rsid w:val="00153B47"/>
    <w:rsid w:val="001602E6"/>
    <w:rsid w:val="0016196A"/>
    <w:rsid w:val="001864FC"/>
    <w:rsid w:val="001909ED"/>
    <w:rsid w:val="00191C6B"/>
    <w:rsid w:val="001A5347"/>
    <w:rsid w:val="001B0651"/>
    <w:rsid w:val="001B1C65"/>
    <w:rsid w:val="001C5D52"/>
    <w:rsid w:val="001D6CCB"/>
    <w:rsid w:val="001E37E3"/>
    <w:rsid w:val="001E6E8E"/>
    <w:rsid w:val="00201575"/>
    <w:rsid w:val="002072C3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6812"/>
    <w:rsid w:val="00316F53"/>
    <w:rsid w:val="00322747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E6AA8"/>
    <w:rsid w:val="003F38BD"/>
    <w:rsid w:val="00400499"/>
    <w:rsid w:val="00412676"/>
    <w:rsid w:val="00417053"/>
    <w:rsid w:val="00450DE9"/>
    <w:rsid w:val="0047152B"/>
    <w:rsid w:val="004818D2"/>
    <w:rsid w:val="004850AA"/>
    <w:rsid w:val="00486330"/>
    <w:rsid w:val="00495999"/>
    <w:rsid w:val="00497956"/>
    <w:rsid w:val="00497AEB"/>
    <w:rsid w:val="004C0579"/>
    <w:rsid w:val="004D34E5"/>
    <w:rsid w:val="004D3C06"/>
    <w:rsid w:val="004D59C0"/>
    <w:rsid w:val="004F07C2"/>
    <w:rsid w:val="005209A4"/>
    <w:rsid w:val="00523020"/>
    <w:rsid w:val="00525947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6D4"/>
    <w:rsid w:val="00596E21"/>
    <w:rsid w:val="005A307F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F6378"/>
    <w:rsid w:val="005F7519"/>
    <w:rsid w:val="00603D5D"/>
    <w:rsid w:val="00604BB6"/>
    <w:rsid w:val="00630867"/>
    <w:rsid w:val="00661D8F"/>
    <w:rsid w:val="00671DFB"/>
    <w:rsid w:val="00682FEF"/>
    <w:rsid w:val="00684FF6"/>
    <w:rsid w:val="00696396"/>
    <w:rsid w:val="00697CA9"/>
    <w:rsid w:val="006A5274"/>
    <w:rsid w:val="006B5E4E"/>
    <w:rsid w:val="006D5A00"/>
    <w:rsid w:val="006D7A4F"/>
    <w:rsid w:val="006E013D"/>
    <w:rsid w:val="006E1910"/>
    <w:rsid w:val="006E7842"/>
    <w:rsid w:val="006F53B2"/>
    <w:rsid w:val="0072690D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7FE5"/>
    <w:rsid w:val="008141B0"/>
    <w:rsid w:val="00825816"/>
    <w:rsid w:val="00830E0E"/>
    <w:rsid w:val="008340F8"/>
    <w:rsid w:val="008342A8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3B0B"/>
    <w:rsid w:val="00CB5C22"/>
    <w:rsid w:val="00CB683B"/>
    <w:rsid w:val="00CC44CA"/>
    <w:rsid w:val="00CD1962"/>
    <w:rsid w:val="00CD67CC"/>
    <w:rsid w:val="00CE6E4B"/>
    <w:rsid w:val="00D059A8"/>
    <w:rsid w:val="00D0622F"/>
    <w:rsid w:val="00D12A45"/>
    <w:rsid w:val="00D263C5"/>
    <w:rsid w:val="00D27CD6"/>
    <w:rsid w:val="00D30EF6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75697"/>
    <w:rsid w:val="00EA619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C728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DD586-2098-814D-90BB-E6E18D54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59</TotalTime>
  <Pages>2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2081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63</cp:revision>
  <cp:lastPrinted>2015-11-30T12:07:00Z</cp:lastPrinted>
  <dcterms:created xsi:type="dcterms:W3CDTF">2017-03-17T20:49:00Z</dcterms:created>
  <dcterms:modified xsi:type="dcterms:W3CDTF">2017-11-11T22:51:00Z</dcterms:modified>
  <cp:category/>
</cp:coreProperties>
</file>