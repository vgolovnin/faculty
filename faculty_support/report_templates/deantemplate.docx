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775"/>
        <w:tblW w:w="15026" w:type="dxa"/>
        <w:tblLayout w:type="fixed"/>
        <w:tblLook w:val="01E0" w:firstRow="1" w:lastRow="1" w:firstColumn="1" w:lastColumn="1" w:noHBand="0" w:noVBand="0"/>
      </w:tblPr>
      <w:tblGrid>
        <w:gridCol w:w="4260"/>
        <w:gridCol w:w="1525"/>
        <w:gridCol w:w="9241"/>
      </w:tblGrid>
      <w:tr w:rsidR="00D7402C" w:rsidRPr="00241A28" w14:paraId="14155F37" w14:textId="77777777" w:rsidTr="00B20633">
        <w:trPr>
          <w:trHeight w:val="1087"/>
        </w:trPr>
        <w:tc>
          <w:tcPr>
            <w:tcW w:w="4260" w:type="dxa"/>
          </w:tcPr>
          <w:p w14:paraId="5AB11533" w14:textId="77777777" w:rsidR="00D7402C" w:rsidRPr="00241A28" w:rsidRDefault="00D7402C" w:rsidP="00BE316C"/>
          <w:p w14:paraId="568723C9" w14:textId="77777777" w:rsidR="001909ED" w:rsidRPr="00241A28" w:rsidRDefault="0047152B" w:rsidP="001909ED">
            <w:pPr>
              <w:rPr>
                <w:i/>
                <w:sz w:val="22"/>
                <w:szCs w:val="22"/>
              </w:rPr>
            </w:pPr>
            <w:r>
              <w:t>Факультет компьютерных наук</w:t>
            </w:r>
          </w:p>
        </w:tc>
        <w:tc>
          <w:tcPr>
            <w:tcW w:w="1525" w:type="dxa"/>
            <w:vMerge w:val="restart"/>
          </w:tcPr>
          <w:p w14:paraId="1974C331" w14:textId="77777777" w:rsidR="00D7402C" w:rsidRPr="00241A28" w:rsidRDefault="00D7402C" w:rsidP="00BE316C"/>
        </w:tc>
        <w:tc>
          <w:tcPr>
            <w:tcW w:w="9241" w:type="dxa"/>
            <w:vMerge w:val="restart"/>
          </w:tcPr>
          <w:p w14:paraId="2F70FB3B" w14:textId="77777777" w:rsidR="00825816" w:rsidRPr="00241A28" w:rsidRDefault="00825816" w:rsidP="00BE316C">
            <w:pPr>
              <w:autoSpaceDE w:val="0"/>
              <w:autoSpaceDN w:val="0"/>
              <w:adjustRightInd w:val="0"/>
            </w:pPr>
          </w:p>
          <w:p w14:paraId="0BF93ED0" w14:textId="77777777" w:rsidR="00AE4E76" w:rsidRDefault="00C14105" w:rsidP="00AE4E76">
            <w:pPr>
              <w:autoSpaceDE w:val="0"/>
              <w:autoSpaceDN w:val="0"/>
              <w:adjustRightInd w:val="0"/>
              <w:ind w:left="736"/>
              <w:jc w:val="right"/>
            </w:pPr>
            <w:r w:rsidRPr="00241A28">
              <w:t>Проректору НИУ ВШЭ</w:t>
            </w:r>
            <w:r w:rsidR="003F38BD" w:rsidRPr="00241A28">
              <w:t xml:space="preserve">                                      </w:t>
            </w:r>
            <w:r w:rsidR="00AE4E76">
              <w:t xml:space="preserve">                               </w:t>
            </w:r>
          </w:p>
          <w:p w14:paraId="1C62C467" w14:textId="73EB6B2E" w:rsidR="00D7402C" w:rsidRPr="00241A28" w:rsidRDefault="003F38BD" w:rsidP="00AE4E76">
            <w:pPr>
              <w:autoSpaceDE w:val="0"/>
              <w:autoSpaceDN w:val="0"/>
              <w:adjustRightInd w:val="0"/>
              <w:ind w:left="736"/>
              <w:jc w:val="right"/>
            </w:pPr>
            <w:r w:rsidRPr="00241A28">
              <w:t>М.М.</w:t>
            </w:r>
            <w:r w:rsidR="00825816" w:rsidRPr="00241A28">
              <w:t xml:space="preserve"> </w:t>
            </w:r>
            <w:r w:rsidRPr="00241A28">
              <w:t>Юдкевич</w:t>
            </w:r>
          </w:p>
        </w:tc>
      </w:tr>
      <w:tr w:rsidR="00D7402C" w:rsidRPr="00241A28" w14:paraId="4293C4B0" w14:textId="77777777" w:rsidTr="00B20633">
        <w:trPr>
          <w:trHeight w:val="901"/>
        </w:trPr>
        <w:tc>
          <w:tcPr>
            <w:tcW w:w="4260" w:type="dxa"/>
          </w:tcPr>
          <w:p w14:paraId="12F27283" w14:textId="7CC93F87" w:rsidR="00D7402C" w:rsidRPr="00241A28" w:rsidRDefault="001316AA" w:rsidP="006E013D">
            <w:r w:rsidRPr="00241A28">
              <w:t>«</w:t>
            </w:r>
            <w:r w:rsidR="00B47266" w:rsidRPr="00241A28">
              <w:t>_</w:t>
            </w:r>
            <w:r w:rsidR="003F38BD" w:rsidRPr="00241A28">
              <w:t>__</w:t>
            </w:r>
            <w:r w:rsidR="00C977AB" w:rsidRPr="00241A28">
              <w:t>»</w:t>
            </w:r>
            <w:r w:rsidR="00C14105" w:rsidRPr="00241A28">
              <w:t xml:space="preserve">   </w:t>
            </w:r>
            <w:r w:rsidR="00870C80" w:rsidRPr="00241A28">
              <w:t>_____________</w:t>
            </w:r>
            <w:r w:rsidR="00C14105" w:rsidRPr="00241A28">
              <w:t xml:space="preserve">   </w:t>
            </w:r>
            <w:r w:rsidR="005C562A" w:rsidRPr="00241A28">
              <w:t xml:space="preserve"> </w:t>
            </w:r>
            <w:r w:rsidR="00E25998">
              <w:rPr>
                <w:lang w:val="en-US"/>
              </w:rPr>
              <w:t xml:space="preserve">{{ </w:t>
            </w:r>
            <w:r w:rsidR="005209A4">
              <w:rPr>
                <w:lang w:val="en-US"/>
              </w:rPr>
              <w:t>year</w:t>
            </w:r>
            <w:r w:rsidR="00E25998">
              <w:rPr>
                <w:lang w:val="en-US"/>
              </w:rPr>
              <w:t xml:space="preserve"> }}</w:t>
            </w:r>
            <w:r w:rsidR="006E013D" w:rsidRPr="00241A28">
              <w:t xml:space="preserve"> </w:t>
            </w:r>
            <w:r w:rsidR="005C562A" w:rsidRPr="00241A28">
              <w:t>г.</w:t>
            </w:r>
          </w:p>
        </w:tc>
        <w:tc>
          <w:tcPr>
            <w:tcW w:w="1525" w:type="dxa"/>
            <w:vMerge/>
          </w:tcPr>
          <w:p w14:paraId="7A1FC189" w14:textId="77777777" w:rsidR="00D7402C" w:rsidRPr="00241A28" w:rsidRDefault="00D7402C" w:rsidP="00BE316C"/>
        </w:tc>
        <w:tc>
          <w:tcPr>
            <w:tcW w:w="9241" w:type="dxa"/>
            <w:vMerge/>
          </w:tcPr>
          <w:p w14:paraId="2F509C95" w14:textId="77777777" w:rsidR="00D7402C" w:rsidRPr="00241A28" w:rsidRDefault="00D7402C" w:rsidP="00BE316C"/>
        </w:tc>
      </w:tr>
      <w:tr w:rsidR="00D7402C" w:rsidRPr="00241A28" w14:paraId="55192ACF" w14:textId="77777777" w:rsidTr="00B20633">
        <w:trPr>
          <w:trHeight w:val="1229"/>
        </w:trPr>
        <w:tc>
          <w:tcPr>
            <w:tcW w:w="4260" w:type="dxa"/>
          </w:tcPr>
          <w:p w14:paraId="39ED757F" w14:textId="77777777" w:rsidR="00D059A8" w:rsidRDefault="005E0066" w:rsidP="00241A28">
            <w:pPr>
              <w:ind w:right="-105"/>
              <w:rPr>
                <w:b/>
              </w:rPr>
            </w:pPr>
            <w:r w:rsidRPr="00241A28">
              <w:rPr>
                <w:b/>
              </w:rPr>
              <w:t xml:space="preserve">О </w:t>
            </w:r>
            <w:r w:rsidR="00F30462" w:rsidRPr="00241A28">
              <w:rPr>
                <w:b/>
              </w:rPr>
              <w:t xml:space="preserve">списках </w:t>
            </w:r>
            <w:r w:rsidR="002A42B6" w:rsidRPr="00241A28">
              <w:rPr>
                <w:b/>
              </w:rPr>
              <w:t>кандидатов</w:t>
            </w:r>
            <w:r w:rsidRPr="00241A28">
              <w:rPr>
                <w:b/>
              </w:rPr>
              <w:t xml:space="preserve"> в </w:t>
            </w:r>
            <w:r w:rsidR="009E6C89" w:rsidRPr="00241A28">
              <w:rPr>
                <w:b/>
              </w:rPr>
              <w:t>кадровый резерв</w:t>
            </w:r>
            <w:r w:rsidR="0047152B">
              <w:rPr>
                <w:b/>
              </w:rPr>
              <w:t>, рекомендованных</w:t>
            </w:r>
          </w:p>
          <w:p w14:paraId="65C14FA4" w14:textId="77777777" w:rsidR="0047152B" w:rsidRPr="00241A28" w:rsidRDefault="0047152B" w:rsidP="00241A28">
            <w:pPr>
              <w:ind w:right="-105"/>
              <w:rPr>
                <w:b/>
              </w:rPr>
            </w:pPr>
            <w:r>
              <w:rPr>
                <w:b/>
              </w:rPr>
              <w:t>факультетом компьютерных наук</w:t>
            </w:r>
          </w:p>
          <w:p w14:paraId="441943DC" w14:textId="737ED3F4" w:rsidR="00276E28" w:rsidRDefault="00D059A8" w:rsidP="005F6378">
            <w:pPr>
              <w:rPr>
                <w:b/>
              </w:rPr>
            </w:pPr>
            <w:r w:rsidRPr="00241A28">
              <w:rPr>
                <w:b/>
              </w:rPr>
              <w:t>на</w:t>
            </w:r>
            <w:r w:rsidR="00F955BB">
              <w:rPr>
                <w:b/>
              </w:rPr>
              <w:t xml:space="preserve"> {{ year</w:t>
            </w:r>
            <w:r w:rsidR="00E10B7F">
              <w:rPr>
                <w:b/>
              </w:rPr>
              <w:t xml:space="preserve"> + 1</w:t>
            </w:r>
            <w:r w:rsidR="00F955BB">
              <w:rPr>
                <w:b/>
              </w:rPr>
              <w:t xml:space="preserve"> }} </w:t>
            </w:r>
            <w:r w:rsidRPr="00241A28">
              <w:rPr>
                <w:b/>
              </w:rPr>
              <w:t>год</w:t>
            </w:r>
          </w:p>
          <w:p w14:paraId="184D1D60" w14:textId="77777777" w:rsidR="005F6378" w:rsidRDefault="005F6378" w:rsidP="005F6378">
            <w:pPr>
              <w:rPr>
                <w:b/>
              </w:rPr>
            </w:pPr>
          </w:p>
          <w:p w14:paraId="616CA62B" w14:textId="77777777" w:rsidR="005F6378" w:rsidRPr="00241A28" w:rsidRDefault="005F6378" w:rsidP="005F6378">
            <w:pPr>
              <w:rPr>
                <w:b/>
              </w:rPr>
            </w:pPr>
          </w:p>
        </w:tc>
        <w:tc>
          <w:tcPr>
            <w:tcW w:w="1525" w:type="dxa"/>
            <w:vMerge/>
          </w:tcPr>
          <w:p w14:paraId="202FA59A" w14:textId="77777777" w:rsidR="00D7402C" w:rsidRPr="00241A28" w:rsidRDefault="00D7402C" w:rsidP="00BE316C"/>
        </w:tc>
        <w:tc>
          <w:tcPr>
            <w:tcW w:w="9241" w:type="dxa"/>
            <w:vMerge/>
          </w:tcPr>
          <w:p w14:paraId="5EF0C096" w14:textId="77777777" w:rsidR="00D7402C" w:rsidRPr="00241A28" w:rsidRDefault="00D7402C" w:rsidP="00BE316C"/>
        </w:tc>
      </w:tr>
      <w:tr w:rsidR="00D7402C" w:rsidRPr="00291CFC" w14:paraId="523DED7D" w14:textId="77777777" w:rsidTr="00D769EA">
        <w:trPr>
          <w:trHeight w:val="2734"/>
        </w:trPr>
        <w:tc>
          <w:tcPr>
            <w:tcW w:w="15026" w:type="dxa"/>
            <w:gridSpan w:val="3"/>
          </w:tcPr>
          <w:p w14:paraId="418C2BC1" w14:textId="77777777" w:rsidR="00241A28" w:rsidRPr="00241A28" w:rsidRDefault="00241A28" w:rsidP="00241A28">
            <w:pPr>
              <w:jc w:val="center"/>
              <w:rPr>
                <w:b/>
              </w:rPr>
            </w:pPr>
          </w:p>
          <w:p w14:paraId="39775BD0" w14:textId="147970E7" w:rsidR="000542FE" w:rsidRPr="00241A28" w:rsidRDefault="004818D2" w:rsidP="00CB683B">
            <w:pPr>
              <w:jc w:val="both"/>
            </w:pPr>
            <w:r w:rsidRPr="00241A28">
              <w:t xml:space="preserve">Направляем для рассмотрения </w:t>
            </w:r>
            <w:r w:rsidR="00CB683B" w:rsidRPr="00241A28">
              <w:t>К</w:t>
            </w:r>
            <w:r w:rsidR="00870C80" w:rsidRPr="00241A28">
              <w:t xml:space="preserve">адровой комиссией </w:t>
            </w:r>
            <w:r w:rsidR="00CB683B" w:rsidRPr="00241A28">
              <w:t xml:space="preserve">НИУ ВШЭ </w:t>
            </w:r>
            <w:r w:rsidRPr="00241A28">
              <w:t>спи</w:t>
            </w:r>
            <w:r w:rsidR="00E17057" w:rsidRPr="00241A28">
              <w:t>сок кандидатов, рекомендованных</w:t>
            </w:r>
            <w:r w:rsidR="0047152B">
              <w:t xml:space="preserve"> ученым советом факультета компьютерных наук</w:t>
            </w:r>
            <w:r w:rsidR="001909ED" w:rsidRPr="00241A28">
              <w:rPr>
                <w:sz w:val="22"/>
                <w:szCs w:val="22"/>
              </w:rPr>
              <w:t xml:space="preserve"> </w:t>
            </w:r>
            <w:r w:rsidR="00BF4894" w:rsidRPr="00241A28">
              <w:t>к включению</w:t>
            </w:r>
            <w:r w:rsidRPr="00241A28">
              <w:t xml:space="preserve"> в </w:t>
            </w:r>
            <w:r w:rsidR="009E6C89" w:rsidRPr="00241A28">
              <w:t xml:space="preserve">кадровый резерв </w:t>
            </w:r>
            <w:r w:rsidRPr="00241A28">
              <w:t xml:space="preserve">в </w:t>
            </w:r>
            <w:r w:rsidR="005209A4">
              <w:t>{{ year</w:t>
            </w:r>
            <w:r w:rsidR="00553D58">
              <w:t xml:space="preserve"> + 1</w:t>
            </w:r>
            <w:r w:rsidR="008E42CC">
              <w:t xml:space="preserve"> }}</w:t>
            </w:r>
            <w:r w:rsidR="006E013D" w:rsidRPr="00241A28">
              <w:t xml:space="preserve"> </w:t>
            </w:r>
            <w:r w:rsidRPr="00241A28">
              <w:t>году.</w:t>
            </w:r>
          </w:p>
          <w:p w14:paraId="330A0617" w14:textId="77777777" w:rsidR="00276E28" w:rsidRPr="00241A28" w:rsidRDefault="00276E28" w:rsidP="00B47266">
            <w:pPr>
              <w:rPr>
                <w:highlight w:val="lightGray"/>
                <w:shd w:val="clear" w:color="auto" w:fill="FFFF99"/>
              </w:rPr>
            </w:pPr>
          </w:p>
          <w:tbl>
            <w:tblPr>
              <w:tblW w:w="148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79"/>
              <w:gridCol w:w="2583"/>
              <w:gridCol w:w="1418"/>
              <w:gridCol w:w="1984"/>
              <w:gridCol w:w="1418"/>
              <w:gridCol w:w="850"/>
              <w:gridCol w:w="851"/>
              <w:gridCol w:w="1275"/>
              <w:gridCol w:w="2521"/>
            </w:tblGrid>
            <w:tr w:rsidR="00CD67CC" w:rsidRPr="00241A28" w14:paraId="0562913C" w14:textId="77777777" w:rsidTr="007E0C5B">
              <w:trPr>
                <w:trHeight w:val="898"/>
              </w:trPr>
              <w:tc>
                <w:tcPr>
                  <w:tcW w:w="14879" w:type="dxa"/>
                  <w:gridSpan w:val="9"/>
                </w:tcPr>
                <w:p w14:paraId="22987DCB" w14:textId="77777777" w:rsidR="00CD67CC" w:rsidRPr="00A25312" w:rsidRDefault="00CD67CC" w:rsidP="00B409DE">
                  <w:pPr>
                    <w:framePr w:hSpace="180" w:wrap="around" w:vAnchor="page" w:hAnchor="margin" w:y="775"/>
                    <w:spacing w:line="216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  <w:p w14:paraId="4F1E9BA1" w14:textId="77777777" w:rsidR="00CD67CC" w:rsidRPr="00A25312" w:rsidRDefault="00CD67CC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bCs/>
                      <w:sz w:val="22"/>
                      <w:szCs w:val="22"/>
                      <w:highlight w:val="lightGray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Список  сотрудников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факультета компьютерных наук</w:t>
                  </w:r>
                  <w:r w:rsidR="005C57AB">
                    <w:rPr>
                      <w:b/>
                      <w:bCs/>
                      <w:sz w:val="22"/>
                      <w:szCs w:val="22"/>
                    </w:rPr>
                    <w:t>,</w:t>
                  </w:r>
                </w:p>
                <w:p w14:paraId="644542E2" w14:textId="77777777" w:rsidR="00CD67CC" w:rsidRPr="00A25312" w:rsidRDefault="00CD67CC" w:rsidP="00B409DE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рекомендованных к включению в кадровый резерв </w:t>
                  </w:r>
                </w:p>
                <w:p w14:paraId="5023B84F" w14:textId="77777777" w:rsidR="00CD67CC" w:rsidRPr="00A25312" w:rsidRDefault="00CD67CC" w:rsidP="00B409DE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>(на первый год)</w:t>
                  </w:r>
                </w:p>
              </w:tc>
            </w:tr>
            <w:tr w:rsidR="00761F7E" w:rsidRPr="00241A28" w14:paraId="3CA71D1C" w14:textId="77777777" w:rsidTr="00761F7E">
              <w:trPr>
                <w:cantSplit/>
                <w:trHeight w:val="1787"/>
              </w:trPr>
              <w:tc>
                <w:tcPr>
                  <w:tcW w:w="1979" w:type="dxa"/>
                  <w:vAlign w:val="center"/>
                </w:tcPr>
                <w:p w14:paraId="316A58CE" w14:textId="77777777" w:rsidR="00CD67CC" w:rsidRPr="00A25312" w:rsidRDefault="00CD67CC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57DD9E8B" w14:textId="77777777" w:rsidR="00CD67CC" w:rsidRPr="00A25312" w:rsidRDefault="00CD67CC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ФИ</w:t>
                  </w:r>
                  <w:r>
                    <w:rPr>
                      <w:b/>
                      <w:sz w:val="20"/>
                      <w:szCs w:val="20"/>
                    </w:rPr>
                    <w:t xml:space="preserve">О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2583" w:type="dxa"/>
                  <w:vAlign w:val="center"/>
                </w:tcPr>
                <w:p w14:paraId="6C180DD0" w14:textId="77777777" w:rsidR="00CD67CC" w:rsidRPr="00A25312" w:rsidRDefault="00CD67CC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 xml:space="preserve">Место работы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1418" w:type="dxa"/>
                  <w:vAlign w:val="center"/>
                </w:tcPr>
                <w:p w14:paraId="71D6E42A" w14:textId="77777777" w:rsidR="00CD67CC" w:rsidRPr="00A25312" w:rsidRDefault="00CD67CC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Должность по основной ставке (1,0)</w:t>
                  </w:r>
                </w:p>
                <w:p w14:paraId="5BFC05FC" w14:textId="77777777" w:rsidR="00CD67CC" w:rsidRPr="00A25312" w:rsidRDefault="00CD67CC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6E7E6F95" w14:textId="77777777" w:rsidR="00CD67CC" w:rsidRDefault="00CD67CC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Рекомендуемая категория</w:t>
                  </w:r>
                  <w:r>
                    <w:rPr>
                      <w:b/>
                      <w:sz w:val="20"/>
                      <w:szCs w:val="20"/>
                    </w:rPr>
                    <w:t xml:space="preserve">: </w:t>
                  </w:r>
                </w:p>
                <w:p w14:paraId="038B9B92" w14:textId="77777777" w:rsidR="00CD67CC" w:rsidRPr="00A25312" w:rsidRDefault="00CD67CC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Новые преподаватели, Новые исследователи, Будущие профессора</w:t>
                  </w:r>
                </w:p>
              </w:tc>
              <w:tc>
                <w:tcPr>
                  <w:tcW w:w="1418" w:type="dxa"/>
                  <w:vAlign w:val="center"/>
                </w:tcPr>
                <w:p w14:paraId="1DDBEE02" w14:textId="77777777" w:rsidR="00CD67CC" w:rsidRPr="00A25312" w:rsidRDefault="00CD67CC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Дата рождения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14:paraId="19467E86" w14:textId="77777777" w:rsidR="00CD67CC" w:rsidRPr="00A25312" w:rsidRDefault="00CD67CC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Общий  стаж работы в НИУ ВШЭ  на должности ППС/ научной должности на полной ставке</w:t>
                  </w:r>
                </w:p>
              </w:tc>
              <w:tc>
                <w:tcPr>
                  <w:tcW w:w="1275" w:type="dxa"/>
                  <w:vAlign w:val="center"/>
                </w:tcPr>
                <w:p w14:paraId="40708C35" w14:textId="77777777" w:rsidR="00CD67CC" w:rsidRPr="00A25312" w:rsidRDefault="00CD67CC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Преподавательский рейтинг за последние 6 месяцев</w:t>
                  </w:r>
                </w:p>
                <w:p w14:paraId="38BFA991" w14:textId="77777777" w:rsidR="00CD67CC" w:rsidRPr="00A25312" w:rsidRDefault="00CD67CC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vAlign w:val="center"/>
                </w:tcPr>
                <w:p w14:paraId="2BD8F120" w14:textId="77777777" w:rsidR="00CD67CC" w:rsidRPr="00A25312" w:rsidRDefault="00CD67CC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Дополнительные сведения о кандидате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A5347" w:rsidRPr="00B409DE" w14:paraId="2965DD29" w14:textId="77777777" w:rsidTr="007E0C5B">
              <w:trPr>
                <w:trHeight w:val="273"/>
              </w:trPr>
              <w:tc>
                <w:tcPr>
                  <w:tcW w:w="14879" w:type="dxa"/>
                  <w:gridSpan w:val="9"/>
                </w:tcPr>
                <w:p w14:paraId="7AB914F4" w14:textId="7CD8860C" w:rsidR="001A5347" w:rsidRPr="00AB3F8F" w:rsidRDefault="001A5347" w:rsidP="00B409D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AB3F8F">
                    <w:rPr>
                      <w:sz w:val="20"/>
                      <w:szCs w:val="20"/>
                      <w:lang w:val="en-US"/>
                    </w:rPr>
                    <w:t xml:space="preserve">{{%tr for p in </w:t>
                  </w:r>
                  <w:r>
                    <w:rPr>
                      <w:sz w:val="20"/>
                      <w:szCs w:val="20"/>
                      <w:lang w:val="en-US"/>
                    </w:rPr>
                    <w:t>dataset</w:t>
                  </w:r>
                  <w:r w:rsidR="001864F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|</w:t>
                  </w:r>
                  <w:r w:rsidR="001864F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selectattr(</w:t>
                  </w:r>
                  <w:r w:rsidR="00153B47">
                    <w:rPr>
                      <w:sz w:val="20"/>
                      <w:szCs w:val="20"/>
                      <w:lang w:val="en-US"/>
                    </w:rPr>
                    <w:t>"</w:t>
                  </w:r>
                  <w:r w:rsidR="00661D8F">
                    <w:rPr>
                      <w:sz w:val="20"/>
                      <w:szCs w:val="20"/>
                      <w:lang w:val="en-US"/>
                    </w:rPr>
                    <w:t>status</w:t>
                  </w:r>
                  <w:r w:rsidR="00153B47">
                    <w:rPr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sz w:val="20"/>
                      <w:szCs w:val="20"/>
                      <w:lang w:val="en-US"/>
                    </w:rPr>
                    <w:t>,</w:t>
                  </w:r>
                  <w:r w:rsidR="00E44B35">
                    <w:rPr>
                      <w:sz w:val="20"/>
                      <w:szCs w:val="20"/>
                      <w:lang w:val="en-US"/>
                    </w:rPr>
                    <w:t xml:space="preserve"> "equalto",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153B47">
                    <w:rPr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1 </w:t>
                  </w:r>
                  <w:r>
                    <w:rPr>
                      <w:sz w:val="20"/>
                      <w:szCs w:val="20"/>
                    </w:rPr>
                    <w:t>год</w:t>
                  </w:r>
                  <w:r w:rsidR="00153B47">
                    <w:rPr>
                      <w:sz w:val="20"/>
                      <w:szCs w:val="20"/>
                      <w:lang w:val="en-US"/>
                    </w:rPr>
                    <w:t>"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)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%}}</w:t>
                  </w:r>
                </w:p>
              </w:tc>
            </w:tr>
            <w:tr w:rsidR="00761F7E" w:rsidRPr="00241A28" w14:paraId="1BFDAA12" w14:textId="77777777" w:rsidTr="00761F7E">
              <w:trPr>
                <w:trHeight w:val="273"/>
              </w:trPr>
              <w:tc>
                <w:tcPr>
                  <w:tcW w:w="1979" w:type="dxa"/>
                </w:tcPr>
                <w:p w14:paraId="1D84B33B" w14:textId="29520A72" w:rsidR="00E262D5" w:rsidRPr="00AB3F8F" w:rsidRDefault="00AB3F8F" w:rsidP="00B409DE">
                  <w:pPr>
                    <w:framePr w:hSpace="180" w:wrap="around" w:vAnchor="page" w:hAnchor="margin" w:y="775"/>
                    <w:rPr>
                      <w:sz w:val="20"/>
                      <w:szCs w:val="20"/>
                      <w:lang w:val="en-US"/>
                    </w:rPr>
                  </w:pPr>
                  <w:r w:rsidRPr="00AB3F8F">
                    <w:rPr>
                      <w:sz w:val="20"/>
                      <w:szCs w:val="20"/>
                      <w:lang w:val="en-US"/>
                    </w:rPr>
                    <w:t>{{ p.name }}</w:t>
                  </w:r>
                </w:p>
              </w:tc>
              <w:tc>
                <w:tcPr>
                  <w:tcW w:w="2583" w:type="dxa"/>
                </w:tcPr>
                <w:p w14:paraId="06DCB37B" w14:textId="0BD63F6F" w:rsidR="00E262D5" w:rsidRPr="00AB3F8F" w:rsidRDefault="00FA27A4" w:rsidP="00B409D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{{p.department</w:t>
                  </w:r>
                  <w:r w:rsidR="00B409DE">
                    <w:rPr>
                      <w:sz w:val="20"/>
                      <w:szCs w:val="20"/>
                      <w:lang w:val="en-US"/>
                    </w:rPr>
                    <w:t>.full_name</w:t>
                  </w:r>
                  <w:bookmarkStart w:id="0" w:name="_GoBack"/>
                  <w:bookmarkEnd w:id="0"/>
                  <w:r w:rsidR="00F65D8E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5BDE2F61" w14:textId="008C29CD" w:rsidR="00E262D5" w:rsidRPr="00AB3F8F" w:rsidRDefault="006A5274" w:rsidP="00B409D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{{p.position}}</w:t>
                  </w:r>
                </w:p>
              </w:tc>
              <w:tc>
                <w:tcPr>
                  <w:tcW w:w="1984" w:type="dxa"/>
                </w:tcPr>
                <w:p w14:paraId="75CC70D4" w14:textId="60FA4740" w:rsidR="00E262D5" w:rsidRPr="00AB3F8F" w:rsidRDefault="002D68A6" w:rsidP="00B409D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</w:t>
                  </w:r>
                  <w:r w:rsidR="004D3C06">
                    <w:rPr>
                      <w:sz w:val="20"/>
                      <w:szCs w:val="20"/>
                      <w:lang w:val="en-US"/>
                    </w:rPr>
                    <w:t>p.category</w:t>
                  </w:r>
                  <w:r w:rsidR="008C1681" w:rsidRPr="00AB3F8F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4D3C06" w:rsidRPr="00AB3F8F"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3F1177FE" w14:textId="16F82DBE" w:rsidR="00E262D5" w:rsidRPr="00A669F0" w:rsidRDefault="00351BDB" w:rsidP="00B409D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{{p.birthday}}</w:t>
                  </w:r>
                </w:p>
              </w:tc>
              <w:tc>
                <w:tcPr>
                  <w:tcW w:w="1701" w:type="dxa"/>
                  <w:gridSpan w:val="2"/>
                </w:tcPr>
                <w:p w14:paraId="1C35123C" w14:textId="60D66045" w:rsidR="00E262D5" w:rsidRPr="00AB3F8F" w:rsidRDefault="00761F7E" w:rsidP="00B409D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{{p.experience}}</w:t>
                  </w:r>
                </w:p>
              </w:tc>
              <w:tc>
                <w:tcPr>
                  <w:tcW w:w="1275" w:type="dxa"/>
                </w:tcPr>
                <w:p w14:paraId="3B093BCC" w14:textId="59C90F6E" w:rsidR="00E262D5" w:rsidRPr="00CD67CC" w:rsidRDefault="00AB3F8F" w:rsidP="00B409DE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  <w:r w:rsidRPr="000F30C9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21" w:type="dxa"/>
                </w:tcPr>
                <w:p w14:paraId="6C47DD32" w14:textId="77777777" w:rsidR="00E262D5" w:rsidRPr="00CD67CC" w:rsidRDefault="00E262D5" w:rsidP="00B409DE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1A5347" w:rsidRPr="00241A28" w14:paraId="6BAB9E38" w14:textId="77777777" w:rsidTr="007E0C5B">
              <w:trPr>
                <w:trHeight w:val="273"/>
              </w:trPr>
              <w:tc>
                <w:tcPr>
                  <w:tcW w:w="14879" w:type="dxa"/>
                  <w:gridSpan w:val="9"/>
                </w:tcPr>
                <w:p w14:paraId="2587F415" w14:textId="03E0B42C" w:rsidR="001A5347" w:rsidRPr="00CD67CC" w:rsidRDefault="001A5347" w:rsidP="00B409DE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  <w:r w:rsidRPr="00AB3F8F">
                    <w:rPr>
                      <w:sz w:val="20"/>
                      <w:szCs w:val="20"/>
                    </w:rPr>
                    <w:t>{{%tr endfor</w:t>
                  </w:r>
                  <w:r>
                    <w:rPr>
                      <w:sz w:val="20"/>
                      <w:szCs w:val="20"/>
                    </w:rPr>
                    <w:t xml:space="preserve"> %</w:t>
                  </w:r>
                  <w:r w:rsidRPr="00AB3F8F">
                    <w:rPr>
                      <w:sz w:val="20"/>
                      <w:szCs w:val="20"/>
                    </w:rPr>
                    <w:t>}}</w:t>
                  </w:r>
                </w:p>
              </w:tc>
            </w:tr>
            <w:tr w:rsidR="00761F7E" w:rsidRPr="00241A28" w14:paraId="6540DECF" w14:textId="77777777" w:rsidTr="00761F7E">
              <w:trPr>
                <w:trHeight w:val="273"/>
              </w:trPr>
              <w:tc>
                <w:tcPr>
                  <w:tcW w:w="1979" w:type="dxa"/>
                </w:tcPr>
                <w:p w14:paraId="5A96A1C1" w14:textId="77777777" w:rsidR="00B2167E" w:rsidRPr="00AB3F8F" w:rsidRDefault="00B2167E" w:rsidP="00B409DE">
                  <w:pPr>
                    <w:framePr w:hSpace="180" w:wrap="around" w:vAnchor="page" w:hAnchor="margin" w:y="775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83" w:type="dxa"/>
                </w:tcPr>
                <w:p w14:paraId="5FC85323" w14:textId="77777777" w:rsidR="00B2167E" w:rsidRPr="00AB3F8F" w:rsidRDefault="00B2167E" w:rsidP="00B409D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232A4061" w14:textId="77777777" w:rsidR="00B2167E" w:rsidRPr="00AB3F8F" w:rsidRDefault="00B2167E" w:rsidP="00B409D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</w:tcPr>
                <w:p w14:paraId="26F49AD6" w14:textId="77777777" w:rsidR="00B2167E" w:rsidRPr="00AB3F8F" w:rsidRDefault="00B2167E" w:rsidP="00B409D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418" w:type="dxa"/>
                </w:tcPr>
                <w:p w14:paraId="10E4D62B" w14:textId="77777777" w:rsidR="00B2167E" w:rsidRPr="00AB3F8F" w:rsidRDefault="00B2167E" w:rsidP="00B409D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gridSpan w:val="2"/>
                </w:tcPr>
                <w:p w14:paraId="35F8DB9B" w14:textId="77777777" w:rsidR="00B2167E" w:rsidRPr="00AB3F8F" w:rsidRDefault="00B2167E" w:rsidP="00B409DE">
                  <w:pPr>
                    <w:framePr w:hSpace="180" w:wrap="around" w:vAnchor="page" w:hAnchor="margin" w:y="775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70D94B0" w14:textId="77777777" w:rsidR="00B2167E" w:rsidRPr="00CD67CC" w:rsidRDefault="00B2167E" w:rsidP="00B409DE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21" w:type="dxa"/>
                </w:tcPr>
                <w:p w14:paraId="4F0DF370" w14:textId="77777777" w:rsidR="00B2167E" w:rsidRPr="00CD67CC" w:rsidRDefault="00B2167E" w:rsidP="00B409DE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</w:rPr>
                  </w:pPr>
                </w:p>
              </w:tc>
            </w:tr>
            <w:tr w:rsidR="00E262D5" w:rsidRPr="00241A28" w14:paraId="4DF73264" w14:textId="77777777" w:rsidTr="007E0C5B">
              <w:trPr>
                <w:trHeight w:val="288"/>
              </w:trPr>
              <w:tc>
                <w:tcPr>
                  <w:tcW w:w="14879" w:type="dxa"/>
                  <w:gridSpan w:val="9"/>
                </w:tcPr>
                <w:p w14:paraId="6D724562" w14:textId="77777777" w:rsidR="00E262D5" w:rsidRPr="00761F7E" w:rsidRDefault="00E262D5" w:rsidP="00B409DE">
                  <w:pPr>
                    <w:framePr w:hSpace="180" w:wrap="around" w:vAnchor="page" w:hAnchor="margin" w:y="775"/>
                    <w:spacing w:line="216" w:lineRule="auto"/>
                    <w:rPr>
                      <w:b/>
                      <w:bCs/>
                    </w:rPr>
                  </w:pPr>
                </w:p>
                <w:p w14:paraId="53DCC06E" w14:textId="77777777" w:rsidR="00E262D5" w:rsidRPr="005C57AB" w:rsidRDefault="00E262D5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 xml:space="preserve">Список  сотрудников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факультета компьютерных наук,</w:t>
                  </w:r>
                </w:p>
                <w:p w14:paraId="56CF114E" w14:textId="77777777" w:rsidR="00E262D5" w:rsidRPr="00A25312" w:rsidRDefault="00E262D5" w:rsidP="00B409DE">
                  <w:pPr>
                    <w:framePr w:hSpace="180" w:wrap="around" w:vAnchor="page" w:hAnchor="margin" w:y="775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t>рекомендованных к продлению участия в кадровом резерве</w:t>
                  </w:r>
                </w:p>
                <w:p w14:paraId="60D7B2E7" w14:textId="77777777" w:rsidR="00E262D5" w:rsidRPr="00241A28" w:rsidRDefault="00E262D5" w:rsidP="00B409DE">
                  <w:pPr>
                    <w:framePr w:hSpace="180" w:wrap="around" w:vAnchor="page" w:hAnchor="margin" w:y="775"/>
                    <w:jc w:val="center"/>
                    <w:rPr>
                      <w:b/>
                    </w:rPr>
                  </w:pPr>
                  <w:r w:rsidRPr="00A25312">
                    <w:rPr>
                      <w:b/>
                      <w:bCs/>
                      <w:sz w:val="22"/>
                      <w:szCs w:val="22"/>
                    </w:rPr>
                    <w:lastRenderedPageBreak/>
                    <w:t xml:space="preserve"> (на второй год)</w:t>
                  </w:r>
                </w:p>
              </w:tc>
            </w:tr>
            <w:tr w:rsidR="000D418E" w:rsidRPr="00241A28" w14:paraId="68CA69EC" w14:textId="77777777" w:rsidTr="00761F7E">
              <w:trPr>
                <w:cantSplit/>
                <w:trHeight w:val="931"/>
              </w:trPr>
              <w:tc>
                <w:tcPr>
                  <w:tcW w:w="1979" w:type="dxa"/>
                  <w:vAlign w:val="center"/>
                </w:tcPr>
                <w:p w14:paraId="1F550471" w14:textId="77777777" w:rsidR="00E262D5" w:rsidRPr="005F6378" w:rsidRDefault="00E262D5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1B981BED" w14:textId="77777777" w:rsidR="00E262D5" w:rsidRPr="005F6378" w:rsidRDefault="00E262D5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A25312">
                    <w:rPr>
                      <w:b/>
                      <w:sz w:val="20"/>
                      <w:szCs w:val="20"/>
                    </w:rPr>
                    <w:t>ФИ</w:t>
                  </w:r>
                  <w:r>
                    <w:rPr>
                      <w:b/>
                      <w:sz w:val="20"/>
                      <w:szCs w:val="20"/>
                    </w:rPr>
                    <w:t xml:space="preserve">О 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(полностью)</w:t>
                  </w:r>
                </w:p>
              </w:tc>
              <w:tc>
                <w:tcPr>
                  <w:tcW w:w="2583" w:type="dxa"/>
                  <w:vAlign w:val="center"/>
                </w:tcPr>
                <w:p w14:paraId="35740168" w14:textId="77777777" w:rsidR="00E262D5" w:rsidRPr="005F6378" w:rsidRDefault="00E262D5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Место работы/</w:t>
                  </w:r>
                </w:p>
                <w:p w14:paraId="3E66B000" w14:textId="77777777" w:rsidR="00E262D5" w:rsidRPr="005F6378" w:rsidRDefault="00E262D5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учебы (для категории «Будущие преподаватели») (</w:t>
                  </w:r>
                  <w:r w:rsidRPr="005F6378">
                    <w:rPr>
                      <w:b/>
                      <w:i/>
                      <w:sz w:val="20"/>
                      <w:szCs w:val="20"/>
                    </w:rPr>
                    <w:t>полностью)</w:t>
                  </w:r>
                </w:p>
              </w:tc>
              <w:tc>
                <w:tcPr>
                  <w:tcW w:w="1418" w:type="dxa"/>
                  <w:vAlign w:val="center"/>
                </w:tcPr>
                <w:p w14:paraId="047AB2D7" w14:textId="77777777" w:rsidR="00E262D5" w:rsidRPr="005F6378" w:rsidRDefault="00E262D5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Должность по основной ставке (1,0)</w:t>
                  </w:r>
                </w:p>
                <w:p w14:paraId="722B967A" w14:textId="77777777" w:rsidR="00E262D5" w:rsidRPr="005F6378" w:rsidRDefault="00E262D5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14:paraId="0D38C541" w14:textId="77777777" w:rsidR="00E262D5" w:rsidRPr="005F6378" w:rsidRDefault="00E262D5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 xml:space="preserve">  Категория</w:t>
                  </w:r>
                  <w:r>
                    <w:rPr>
                      <w:b/>
                      <w:sz w:val="20"/>
                      <w:szCs w:val="20"/>
                    </w:rPr>
                    <w:t>:</w:t>
                  </w:r>
                </w:p>
                <w:p w14:paraId="55F3F6B3" w14:textId="77777777" w:rsidR="00E262D5" w:rsidRDefault="00E262D5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 xml:space="preserve">Новые преподаватели, </w:t>
                  </w:r>
                </w:p>
                <w:p w14:paraId="0B4C11B0" w14:textId="77777777" w:rsidR="00E262D5" w:rsidRPr="005F6378" w:rsidRDefault="00E262D5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Новые исследователи, Будущие профессора</w:t>
                  </w:r>
                  <w:r>
                    <w:rPr>
                      <w:b/>
                      <w:sz w:val="20"/>
                      <w:szCs w:val="20"/>
                    </w:rPr>
                    <w:t>,</w:t>
                  </w:r>
                </w:p>
                <w:p w14:paraId="004F4C8E" w14:textId="77777777" w:rsidR="00E262D5" w:rsidRPr="005F6378" w:rsidRDefault="00E262D5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Будущие преподаватели</w:t>
                  </w:r>
                </w:p>
              </w:tc>
              <w:tc>
                <w:tcPr>
                  <w:tcW w:w="2268" w:type="dxa"/>
                  <w:gridSpan w:val="2"/>
                  <w:vAlign w:val="center"/>
                </w:tcPr>
                <w:p w14:paraId="7D389F3A" w14:textId="77777777" w:rsidR="00E262D5" w:rsidRPr="005F6378" w:rsidRDefault="00E262D5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Дата рождения</w:t>
                  </w:r>
                </w:p>
              </w:tc>
              <w:tc>
                <w:tcPr>
                  <w:tcW w:w="2126" w:type="dxa"/>
                  <w:gridSpan w:val="2"/>
                  <w:vAlign w:val="center"/>
                </w:tcPr>
                <w:p w14:paraId="00416465" w14:textId="77777777" w:rsidR="00E262D5" w:rsidRPr="005F6378" w:rsidRDefault="00E262D5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  <w:p w14:paraId="67B51CFA" w14:textId="77777777" w:rsidR="00E262D5" w:rsidRPr="005F6378" w:rsidRDefault="00E262D5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Преподавательский рейтинг за последние 6 месяцев</w:t>
                  </w:r>
                </w:p>
                <w:p w14:paraId="2A259C0F" w14:textId="77777777" w:rsidR="00E262D5" w:rsidRPr="005F6378" w:rsidRDefault="00E262D5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vAlign w:val="center"/>
                </w:tcPr>
                <w:p w14:paraId="7FE0A943" w14:textId="77777777" w:rsidR="00E262D5" w:rsidRPr="005F6378" w:rsidRDefault="00E262D5" w:rsidP="00B409DE">
                  <w:pPr>
                    <w:framePr w:hSpace="180" w:wrap="around" w:vAnchor="page" w:hAnchor="margin" w:y="775"/>
                    <w:spacing w:line="216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5F6378">
                    <w:rPr>
                      <w:b/>
                      <w:sz w:val="20"/>
                      <w:szCs w:val="20"/>
                    </w:rPr>
                    <w:t>Дополнительные сведения о кандидате</w:t>
                  </w:r>
                </w:p>
              </w:tc>
            </w:tr>
            <w:tr w:rsidR="007E0C5B" w:rsidRPr="00B409DE" w14:paraId="3F0637B4" w14:textId="77777777" w:rsidTr="00135DC3">
              <w:trPr>
                <w:trHeight w:val="288"/>
              </w:trPr>
              <w:tc>
                <w:tcPr>
                  <w:tcW w:w="14879" w:type="dxa"/>
                  <w:gridSpan w:val="9"/>
                </w:tcPr>
                <w:p w14:paraId="3C45060F" w14:textId="7D2F92AE" w:rsidR="007E0C5B" w:rsidRPr="00291CFC" w:rsidRDefault="00291CFC" w:rsidP="00B409DE">
                  <w:pPr>
                    <w:framePr w:hSpace="180" w:wrap="around" w:vAnchor="page" w:hAnchor="margin" w:y="775"/>
                    <w:jc w:val="center"/>
                    <w:rPr>
                      <w:sz w:val="22"/>
                      <w:szCs w:val="22"/>
                      <w:lang w:val="en-US"/>
                    </w:rPr>
                  </w:pPr>
                  <w:r w:rsidRPr="00AB3F8F">
                    <w:rPr>
                      <w:sz w:val="20"/>
                      <w:szCs w:val="20"/>
                      <w:lang w:val="en-US"/>
                    </w:rPr>
                    <w:t xml:space="preserve">{{%tr for p in 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dataset</w:t>
                  </w:r>
                  <w:r w:rsidR="001864F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|</w:t>
                  </w:r>
                  <w:r w:rsidR="001864F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FA6619">
                    <w:rPr>
                      <w:sz w:val="20"/>
                      <w:szCs w:val="20"/>
                      <w:lang w:val="en-US"/>
                    </w:rPr>
                    <w:t>selectattr("status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", "equalto", "2 </w:t>
                  </w:r>
                  <w:r>
                    <w:rPr>
                      <w:sz w:val="20"/>
                      <w:szCs w:val="20"/>
                    </w:rPr>
                    <w:t>год</w:t>
                  </w:r>
                  <w:r>
                    <w:rPr>
                      <w:sz w:val="20"/>
                      <w:szCs w:val="20"/>
                      <w:lang w:val="en-US"/>
                    </w:rPr>
                    <w:t xml:space="preserve">") 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%}}</w:t>
                  </w:r>
                </w:p>
              </w:tc>
            </w:tr>
            <w:tr w:rsidR="000D418E" w:rsidRPr="00291CFC" w14:paraId="1F6A6E4B" w14:textId="77777777" w:rsidTr="00761F7E">
              <w:trPr>
                <w:trHeight w:val="288"/>
              </w:trPr>
              <w:tc>
                <w:tcPr>
                  <w:tcW w:w="1979" w:type="dxa"/>
                </w:tcPr>
                <w:p w14:paraId="6C93CE74" w14:textId="1EF6BFF8" w:rsidR="00E262D5" w:rsidRPr="00291CFC" w:rsidRDefault="00291CFC" w:rsidP="00B409DE">
                  <w:pPr>
                    <w:framePr w:hSpace="180" w:wrap="around" w:vAnchor="page" w:hAnchor="margin" w:y="775"/>
                    <w:rPr>
                      <w:b/>
                      <w:lang w:val="en-US"/>
                    </w:rPr>
                  </w:pPr>
                  <w:r w:rsidRPr="00AB3F8F">
                    <w:rPr>
                      <w:sz w:val="20"/>
                      <w:szCs w:val="20"/>
                      <w:lang w:val="en-US"/>
                    </w:rPr>
                    <w:t>{{ p.name }}</w:t>
                  </w:r>
                </w:p>
              </w:tc>
              <w:tc>
                <w:tcPr>
                  <w:tcW w:w="2583" w:type="dxa"/>
                </w:tcPr>
                <w:p w14:paraId="7D641EB7" w14:textId="2AC87547" w:rsidR="00E262D5" w:rsidRPr="00291CFC" w:rsidRDefault="00FA6619" w:rsidP="00B409D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{{p.department</w:t>
                  </w:r>
                  <w:r w:rsidR="00B326EB"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1418" w:type="dxa"/>
                </w:tcPr>
                <w:p w14:paraId="04FB45F3" w14:textId="145E3D64" w:rsidR="00E262D5" w:rsidRPr="00291CFC" w:rsidRDefault="00B326EB" w:rsidP="00B409D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{{p.position}}</w:t>
                  </w:r>
                </w:p>
              </w:tc>
              <w:tc>
                <w:tcPr>
                  <w:tcW w:w="1984" w:type="dxa"/>
                </w:tcPr>
                <w:p w14:paraId="36B72B4F" w14:textId="706F6DC6" w:rsidR="00E262D5" w:rsidRPr="00291CFC" w:rsidRDefault="00FA6619" w:rsidP="00B409D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{{p.category</w:t>
                  </w:r>
                  <w:r w:rsidR="00291CFC" w:rsidRPr="00AB3F8F"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268" w:type="dxa"/>
                  <w:gridSpan w:val="2"/>
                </w:tcPr>
                <w:p w14:paraId="2C0539BC" w14:textId="79DD0C28" w:rsidR="00E262D5" w:rsidRPr="00291CFC" w:rsidRDefault="00291CFC" w:rsidP="00B409D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{{p.birthday</w:t>
                  </w:r>
                  <w:r w:rsidRPr="00AB3F8F">
                    <w:rPr>
                      <w:sz w:val="20"/>
                      <w:szCs w:val="20"/>
                      <w:lang w:val="en-US"/>
                    </w:rPr>
                    <w:t>}}</w:t>
                  </w:r>
                </w:p>
              </w:tc>
              <w:tc>
                <w:tcPr>
                  <w:tcW w:w="2126" w:type="dxa"/>
                  <w:gridSpan w:val="2"/>
                </w:tcPr>
                <w:p w14:paraId="5F84B870" w14:textId="765D6217" w:rsidR="00E262D5" w:rsidRPr="007F7FE5" w:rsidRDefault="00974500" w:rsidP="00B409D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  <w:r w:rsidRPr="000F30C9">
                    <w:rPr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521" w:type="dxa"/>
                </w:tcPr>
                <w:p w14:paraId="01A4840C" w14:textId="77777777" w:rsidR="00E262D5" w:rsidRPr="00291CFC" w:rsidRDefault="00E262D5" w:rsidP="00B409D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</w:p>
              </w:tc>
            </w:tr>
            <w:tr w:rsidR="00291CFC" w:rsidRPr="00291CFC" w14:paraId="285D7D3C" w14:textId="77777777" w:rsidTr="00847EA5">
              <w:trPr>
                <w:trHeight w:val="235"/>
              </w:trPr>
              <w:tc>
                <w:tcPr>
                  <w:tcW w:w="14879" w:type="dxa"/>
                  <w:gridSpan w:val="9"/>
                </w:tcPr>
                <w:p w14:paraId="2842DE79" w14:textId="05A3D7C5" w:rsidR="00291CFC" w:rsidRPr="00291CFC" w:rsidRDefault="00291CFC" w:rsidP="00B409D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  <w:r w:rsidRPr="00AB3F8F">
                    <w:rPr>
                      <w:sz w:val="20"/>
                      <w:szCs w:val="20"/>
                    </w:rPr>
                    <w:t>{{%tr endfor</w:t>
                  </w:r>
                  <w:r>
                    <w:rPr>
                      <w:sz w:val="20"/>
                      <w:szCs w:val="20"/>
                    </w:rPr>
                    <w:t xml:space="preserve"> %</w:t>
                  </w:r>
                  <w:r w:rsidRPr="00AB3F8F">
                    <w:rPr>
                      <w:sz w:val="20"/>
                      <w:szCs w:val="20"/>
                    </w:rPr>
                    <w:t>}}</w:t>
                  </w:r>
                </w:p>
              </w:tc>
            </w:tr>
            <w:tr w:rsidR="000D418E" w:rsidRPr="00291CFC" w14:paraId="04A95E89" w14:textId="77777777" w:rsidTr="00761F7E">
              <w:trPr>
                <w:trHeight w:val="235"/>
              </w:trPr>
              <w:tc>
                <w:tcPr>
                  <w:tcW w:w="1979" w:type="dxa"/>
                </w:tcPr>
                <w:p w14:paraId="1AA50444" w14:textId="77777777" w:rsidR="007E0C5B" w:rsidRPr="00291CFC" w:rsidRDefault="007E0C5B" w:rsidP="00B409DE">
                  <w:pPr>
                    <w:framePr w:hSpace="180" w:wrap="around" w:vAnchor="page" w:hAnchor="margin" w:y="775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2583" w:type="dxa"/>
                </w:tcPr>
                <w:p w14:paraId="47A164B1" w14:textId="77777777" w:rsidR="007E0C5B" w:rsidRPr="00291CFC" w:rsidRDefault="007E0C5B" w:rsidP="00B409D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1418" w:type="dxa"/>
                </w:tcPr>
                <w:p w14:paraId="15A0B8CA" w14:textId="77777777" w:rsidR="007E0C5B" w:rsidRPr="00291CFC" w:rsidRDefault="007E0C5B" w:rsidP="00B409D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1984" w:type="dxa"/>
                </w:tcPr>
                <w:p w14:paraId="51DDD2BB" w14:textId="77777777" w:rsidR="007E0C5B" w:rsidRPr="00291CFC" w:rsidRDefault="007E0C5B" w:rsidP="00B409D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2268" w:type="dxa"/>
                  <w:gridSpan w:val="2"/>
                </w:tcPr>
                <w:p w14:paraId="45EA365C" w14:textId="77777777" w:rsidR="007E0C5B" w:rsidRPr="00291CFC" w:rsidRDefault="007E0C5B" w:rsidP="00B409D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2126" w:type="dxa"/>
                  <w:gridSpan w:val="2"/>
                </w:tcPr>
                <w:p w14:paraId="45344CE0" w14:textId="77777777" w:rsidR="007E0C5B" w:rsidRPr="00291CFC" w:rsidRDefault="007E0C5B" w:rsidP="00B409D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</w:p>
              </w:tc>
              <w:tc>
                <w:tcPr>
                  <w:tcW w:w="2521" w:type="dxa"/>
                </w:tcPr>
                <w:p w14:paraId="027604F8" w14:textId="77777777" w:rsidR="007E0C5B" w:rsidRPr="00291CFC" w:rsidRDefault="007E0C5B" w:rsidP="00B409DE">
                  <w:pPr>
                    <w:framePr w:hSpace="180" w:wrap="around" w:vAnchor="page" w:hAnchor="margin" w:y="775"/>
                    <w:jc w:val="center"/>
                    <w:rPr>
                      <w:b/>
                      <w:lang w:val="en-US"/>
                    </w:rPr>
                  </w:pPr>
                </w:p>
              </w:tc>
            </w:tr>
          </w:tbl>
          <w:p w14:paraId="5115F3FC" w14:textId="77777777" w:rsidR="00547EA6" w:rsidRPr="00291CFC" w:rsidRDefault="00547EA6" w:rsidP="00BE316C">
            <w:pPr>
              <w:rPr>
                <w:lang w:val="en-US"/>
              </w:rPr>
            </w:pPr>
          </w:p>
        </w:tc>
      </w:tr>
      <w:tr w:rsidR="00C14105" w:rsidRPr="00241A28" w14:paraId="189BF7F6" w14:textId="77777777" w:rsidTr="00B20633">
        <w:trPr>
          <w:trHeight w:val="1971"/>
        </w:trPr>
        <w:tc>
          <w:tcPr>
            <w:tcW w:w="15026" w:type="dxa"/>
            <w:gridSpan w:val="3"/>
          </w:tcPr>
          <w:p w14:paraId="2CCCBBF6" w14:textId="77777777" w:rsidR="002D6FD6" w:rsidRPr="00761F7E" w:rsidRDefault="002D6FD6" w:rsidP="00B47266">
            <w:pPr>
              <w:rPr>
                <w:b/>
              </w:rPr>
            </w:pPr>
          </w:p>
          <w:p w14:paraId="4553A741" w14:textId="77777777" w:rsidR="00825816" w:rsidRDefault="00CD67CC" w:rsidP="00B47266">
            <w:pPr>
              <w:rPr>
                <w:b/>
              </w:rPr>
            </w:pPr>
            <w:r>
              <w:rPr>
                <w:b/>
              </w:rPr>
              <w:t>Декан факультета компьютерных наук</w:t>
            </w:r>
          </w:p>
          <w:p w14:paraId="35444F1E" w14:textId="77777777" w:rsidR="00825816" w:rsidRPr="00F153C3" w:rsidRDefault="00CD67CC" w:rsidP="00CD67CC">
            <w:pPr>
              <w:rPr>
                <w:b/>
              </w:rPr>
            </w:pPr>
            <w:r>
              <w:rPr>
                <w:b/>
              </w:rPr>
              <w:t>д.ф.-м.н., профессор, Аржанцев Иван Владимирович</w:t>
            </w:r>
            <w:r w:rsidR="00825816" w:rsidRPr="005F6378">
              <w:rPr>
                <w:b/>
                <w:sz w:val="22"/>
                <w:szCs w:val="22"/>
              </w:rPr>
              <w:t xml:space="preserve">                                        </w:t>
            </w:r>
            <w:r w:rsidR="00B47266" w:rsidRPr="005F6378">
              <w:rPr>
                <w:b/>
                <w:sz w:val="22"/>
                <w:szCs w:val="22"/>
              </w:rPr>
              <w:t xml:space="preserve">                                </w:t>
            </w:r>
            <w:r w:rsidR="00825816" w:rsidRPr="00241A28">
              <w:rPr>
                <w:b/>
              </w:rPr>
              <w:t xml:space="preserve">Подпись </w:t>
            </w:r>
            <w:r>
              <w:rPr>
                <w:b/>
              </w:rPr>
              <w:t>___________________</w:t>
            </w:r>
          </w:p>
        </w:tc>
      </w:tr>
    </w:tbl>
    <w:p w14:paraId="3284457A" w14:textId="77777777" w:rsidR="00EE3C10" w:rsidRDefault="00EE3C10" w:rsidP="00CD67CC"/>
    <w:sectPr w:rsidR="00EE3C10" w:rsidSect="00CD67CC"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97327" w14:textId="77777777" w:rsidR="00B3042D" w:rsidRDefault="00B3042D" w:rsidP="00486330">
      <w:r>
        <w:separator/>
      </w:r>
    </w:p>
  </w:endnote>
  <w:endnote w:type="continuationSeparator" w:id="0">
    <w:p w14:paraId="6C06AABB" w14:textId="77777777" w:rsidR="00B3042D" w:rsidRDefault="00B3042D" w:rsidP="00486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0502A" w14:textId="77777777" w:rsidR="00B3042D" w:rsidRDefault="00B3042D" w:rsidP="00486330">
      <w:r>
        <w:separator/>
      </w:r>
    </w:p>
  </w:footnote>
  <w:footnote w:type="continuationSeparator" w:id="0">
    <w:p w14:paraId="1884F818" w14:textId="77777777" w:rsidR="00B3042D" w:rsidRDefault="00B3042D" w:rsidP="00486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94A48"/>
    <w:multiLevelType w:val="hybridMultilevel"/>
    <w:tmpl w:val="1F684EB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648F6"/>
    <w:multiLevelType w:val="hybridMultilevel"/>
    <w:tmpl w:val="407A009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activeWritingStyle w:appName="MSWord" w:lang="ru-RU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98"/>
    <w:rsid w:val="00011FE9"/>
    <w:rsid w:val="00023447"/>
    <w:rsid w:val="00023AAF"/>
    <w:rsid w:val="000247A4"/>
    <w:rsid w:val="000263CE"/>
    <w:rsid w:val="00034EE3"/>
    <w:rsid w:val="000433C6"/>
    <w:rsid w:val="000533E2"/>
    <w:rsid w:val="000542FE"/>
    <w:rsid w:val="00072676"/>
    <w:rsid w:val="000807C4"/>
    <w:rsid w:val="000826BF"/>
    <w:rsid w:val="000833D9"/>
    <w:rsid w:val="000875A2"/>
    <w:rsid w:val="00090289"/>
    <w:rsid w:val="000A032D"/>
    <w:rsid w:val="000B051E"/>
    <w:rsid w:val="000C123A"/>
    <w:rsid w:val="000D0113"/>
    <w:rsid w:val="000D160A"/>
    <w:rsid w:val="000D2874"/>
    <w:rsid w:val="000D418E"/>
    <w:rsid w:val="000E00D5"/>
    <w:rsid w:val="000E3C4E"/>
    <w:rsid w:val="000F2186"/>
    <w:rsid w:val="000F30C9"/>
    <w:rsid w:val="000F4055"/>
    <w:rsid w:val="001316AA"/>
    <w:rsid w:val="00153B47"/>
    <w:rsid w:val="001602E6"/>
    <w:rsid w:val="0016196A"/>
    <w:rsid w:val="001864FC"/>
    <w:rsid w:val="001909ED"/>
    <w:rsid w:val="00191C6B"/>
    <w:rsid w:val="001A5347"/>
    <w:rsid w:val="001B1C65"/>
    <w:rsid w:val="001C5D52"/>
    <w:rsid w:val="001D6CCB"/>
    <w:rsid w:val="001E37E3"/>
    <w:rsid w:val="001E6E8E"/>
    <w:rsid w:val="00201575"/>
    <w:rsid w:val="002072C3"/>
    <w:rsid w:val="00224744"/>
    <w:rsid w:val="002248F7"/>
    <w:rsid w:val="0022537E"/>
    <w:rsid w:val="00241A28"/>
    <w:rsid w:val="002472DE"/>
    <w:rsid w:val="002544EF"/>
    <w:rsid w:val="00265386"/>
    <w:rsid w:val="00271195"/>
    <w:rsid w:val="00276E28"/>
    <w:rsid w:val="00281364"/>
    <w:rsid w:val="00282C4D"/>
    <w:rsid w:val="002840B9"/>
    <w:rsid w:val="00291CFC"/>
    <w:rsid w:val="002A0877"/>
    <w:rsid w:val="002A116B"/>
    <w:rsid w:val="002A42B6"/>
    <w:rsid w:val="002A546A"/>
    <w:rsid w:val="002B3B9A"/>
    <w:rsid w:val="002D0856"/>
    <w:rsid w:val="002D0DDD"/>
    <w:rsid w:val="002D39C2"/>
    <w:rsid w:val="002D68A6"/>
    <w:rsid w:val="002D6FD6"/>
    <w:rsid w:val="002E00BA"/>
    <w:rsid w:val="002E7D9A"/>
    <w:rsid w:val="002F5560"/>
    <w:rsid w:val="00306BBC"/>
    <w:rsid w:val="00306C36"/>
    <w:rsid w:val="00316812"/>
    <w:rsid w:val="00316F53"/>
    <w:rsid w:val="00322747"/>
    <w:rsid w:val="00331711"/>
    <w:rsid w:val="003515A5"/>
    <w:rsid w:val="00351BDB"/>
    <w:rsid w:val="00361AC0"/>
    <w:rsid w:val="003847A1"/>
    <w:rsid w:val="003A26CB"/>
    <w:rsid w:val="003B01C3"/>
    <w:rsid w:val="003D3BBA"/>
    <w:rsid w:val="003D3C5B"/>
    <w:rsid w:val="003F38BD"/>
    <w:rsid w:val="00400499"/>
    <w:rsid w:val="00412676"/>
    <w:rsid w:val="00417053"/>
    <w:rsid w:val="00450DE9"/>
    <w:rsid w:val="0047152B"/>
    <w:rsid w:val="004818D2"/>
    <w:rsid w:val="004850AA"/>
    <w:rsid w:val="00486330"/>
    <w:rsid w:val="00497956"/>
    <w:rsid w:val="004C0579"/>
    <w:rsid w:val="004D34E5"/>
    <w:rsid w:val="004D3C06"/>
    <w:rsid w:val="004F07C2"/>
    <w:rsid w:val="005209A4"/>
    <w:rsid w:val="00523020"/>
    <w:rsid w:val="00525947"/>
    <w:rsid w:val="00530306"/>
    <w:rsid w:val="00531A9B"/>
    <w:rsid w:val="00533929"/>
    <w:rsid w:val="00540EE7"/>
    <w:rsid w:val="00543427"/>
    <w:rsid w:val="00546488"/>
    <w:rsid w:val="00547EA6"/>
    <w:rsid w:val="00553D58"/>
    <w:rsid w:val="005558AE"/>
    <w:rsid w:val="00556822"/>
    <w:rsid w:val="005644EB"/>
    <w:rsid w:val="00596E21"/>
    <w:rsid w:val="005A307F"/>
    <w:rsid w:val="005C52EF"/>
    <w:rsid w:val="005C562A"/>
    <w:rsid w:val="005C57AB"/>
    <w:rsid w:val="005C60CB"/>
    <w:rsid w:val="005D2286"/>
    <w:rsid w:val="005D4E6D"/>
    <w:rsid w:val="005D5303"/>
    <w:rsid w:val="005E0066"/>
    <w:rsid w:val="005E4EBB"/>
    <w:rsid w:val="005F6378"/>
    <w:rsid w:val="005F7519"/>
    <w:rsid w:val="00603D5D"/>
    <w:rsid w:val="00604BB6"/>
    <w:rsid w:val="00630867"/>
    <w:rsid w:val="00661D8F"/>
    <w:rsid w:val="00671DFB"/>
    <w:rsid w:val="00682FEF"/>
    <w:rsid w:val="00684FF6"/>
    <w:rsid w:val="00696396"/>
    <w:rsid w:val="00697CA9"/>
    <w:rsid w:val="006A5274"/>
    <w:rsid w:val="006B5E4E"/>
    <w:rsid w:val="006D5A00"/>
    <w:rsid w:val="006D7A4F"/>
    <w:rsid w:val="006E013D"/>
    <w:rsid w:val="006E1910"/>
    <w:rsid w:val="006E7842"/>
    <w:rsid w:val="006F53B2"/>
    <w:rsid w:val="0073639E"/>
    <w:rsid w:val="00740315"/>
    <w:rsid w:val="007417E0"/>
    <w:rsid w:val="0074599B"/>
    <w:rsid w:val="00761F7E"/>
    <w:rsid w:val="00765574"/>
    <w:rsid w:val="00786699"/>
    <w:rsid w:val="00791622"/>
    <w:rsid w:val="007A5366"/>
    <w:rsid w:val="007B69A7"/>
    <w:rsid w:val="007D0663"/>
    <w:rsid w:val="007E0C5B"/>
    <w:rsid w:val="007E7D48"/>
    <w:rsid w:val="007F7FE5"/>
    <w:rsid w:val="008141B0"/>
    <w:rsid w:val="00825816"/>
    <w:rsid w:val="00830E0E"/>
    <w:rsid w:val="008340F8"/>
    <w:rsid w:val="008342A8"/>
    <w:rsid w:val="00853AF3"/>
    <w:rsid w:val="0085707B"/>
    <w:rsid w:val="00857616"/>
    <w:rsid w:val="00870C80"/>
    <w:rsid w:val="00872A89"/>
    <w:rsid w:val="00877B3E"/>
    <w:rsid w:val="008B1EBD"/>
    <w:rsid w:val="008C1681"/>
    <w:rsid w:val="008D538D"/>
    <w:rsid w:val="008E42CC"/>
    <w:rsid w:val="008F6A58"/>
    <w:rsid w:val="00921895"/>
    <w:rsid w:val="00922BF3"/>
    <w:rsid w:val="009233AC"/>
    <w:rsid w:val="00932768"/>
    <w:rsid w:val="0094198A"/>
    <w:rsid w:val="0095791B"/>
    <w:rsid w:val="009650BA"/>
    <w:rsid w:val="00974082"/>
    <w:rsid w:val="00974500"/>
    <w:rsid w:val="0097636D"/>
    <w:rsid w:val="00983CA5"/>
    <w:rsid w:val="009A3F3A"/>
    <w:rsid w:val="009A4CB0"/>
    <w:rsid w:val="009C0B61"/>
    <w:rsid w:val="009C2C37"/>
    <w:rsid w:val="009E3116"/>
    <w:rsid w:val="009E6C89"/>
    <w:rsid w:val="009F458B"/>
    <w:rsid w:val="00A06213"/>
    <w:rsid w:val="00A14A09"/>
    <w:rsid w:val="00A1709C"/>
    <w:rsid w:val="00A25312"/>
    <w:rsid w:val="00A27E94"/>
    <w:rsid w:val="00A43974"/>
    <w:rsid w:val="00A669F0"/>
    <w:rsid w:val="00A76058"/>
    <w:rsid w:val="00A81C47"/>
    <w:rsid w:val="00A83E60"/>
    <w:rsid w:val="00AA5315"/>
    <w:rsid w:val="00AB3F8F"/>
    <w:rsid w:val="00AB6525"/>
    <w:rsid w:val="00AB7C41"/>
    <w:rsid w:val="00AE4E76"/>
    <w:rsid w:val="00AF3C2E"/>
    <w:rsid w:val="00AF4676"/>
    <w:rsid w:val="00B11D65"/>
    <w:rsid w:val="00B20633"/>
    <w:rsid w:val="00B2167E"/>
    <w:rsid w:val="00B240B2"/>
    <w:rsid w:val="00B3042D"/>
    <w:rsid w:val="00B326EB"/>
    <w:rsid w:val="00B409DE"/>
    <w:rsid w:val="00B47266"/>
    <w:rsid w:val="00B64D81"/>
    <w:rsid w:val="00B72E79"/>
    <w:rsid w:val="00B8020C"/>
    <w:rsid w:val="00B83E49"/>
    <w:rsid w:val="00B94A76"/>
    <w:rsid w:val="00BA6BC1"/>
    <w:rsid w:val="00BB4BC7"/>
    <w:rsid w:val="00BE316C"/>
    <w:rsid w:val="00BF00E5"/>
    <w:rsid w:val="00BF3AC8"/>
    <w:rsid w:val="00BF4894"/>
    <w:rsid w:val="00C115B8"/>
    <w:rsid w:val="00C14105"/>
    <w:rsid w:val="00C14C79"/>
    <w:rsid w:val="00C313D3"/>
    <w:rsid w:val="00C60023"/>
    <w:rsid w:val="00C63CCE"/>
    <w:rsid w:val="00C90873"/>
    <w:rsid w:val="00C95DAD"/>
    <w:rsid w:val="00C977AB"/>
    <w:rsid w:val="00CB5C22"/>
    <w:rsid w:val="00CB683B"/>
    <w:rsid w:val="00CC44CA"/>
    <w:rsid w:val="00CD1962"/>
    <w:rsid w:val="00CD67CC"/>
    <w:rsid w:val="00CE6E4B"/>
    <w:rsid w:val="00D059A8"/>
    <w:rsid w:val="00D0622F"/>
    <w:rsid w:val="00D12A45"/>
    <w:rsid w:val="00D263C5"/>
    <w:rsid w:val="00D27CD6"/>
    <w:rsid w:val="00D30EF6"/>
    <w:rsid w:val="00D71D29"/>
    <w:rsid w:val="00D7402C"/>
    <w:rsid w:val="00D75C68"/>
    <w:rsid w:val="00D769EA"/>
    <w:rsid w:val="00D77DC3"/>
    <w:rsid w:val="00D873D5"/>
    <w:rsid w:val="00DB4EEB"/>
    <w:rsid w:val="00DC4C95"/>
    <w:rsid w:val="00DD4F4E"/>
    <w:rsid w:val="00DE7336"/>
    <w:rsid w:val="00DF3120"/>
    <w:rsid w:val="00E01230"/>
    <w:rsid w:val="00E030CA"/>
    <w:rsid w:val="00E10B7F"/>
    <w:rsid w:val="00E17057"/>
    <w:rsid w:val="00E23AE0"/>
    <w:rsid w:val="00E25998"/>
    <w:rsid w:val="00E25A94"/>
    <w:rsid w:val="00E262D5"/>
    <w:rsid w:val="00E44B35"/>
    <w:rsid w:val="00E46D8E"/>
    <w:rsid w:val="00E75697"/>
    <w:rsid w:val="00EA6195"/>
    <w:rsid w:val="00EC3FFD"/>
    <w:rsid w:val="00EE3C10"/>
    <w:rsid w:val="00EE5018"/>
    <w:rsid w:val="00F139D6"/>
    <w:rsid w:val="00F153C3"/>
    <w:rsid w:val="00F21666"/>
    <w:rsid w:val="00F256D8"/>
    <w:rsid w:val="00F30462"/>
    <w:rsid w:val="00F3068E"/>
    <w:rsid w:val="00F54F54"/>
    <w:rsid w:val="00F561C6"/>
    <w:rsid w:val="00F64B91"/>
    <w:rsid w:val="00F65D8E"/>
    <w:rsid w:val="00F6665A"/>
    <w:rsid w:val="00F672A6"/>
    <w:rsid w:val="00F70F29"/>
    <w:rsid w:val="00F75917"/>
    <w:rsid w:val="00F85001"/>
    <w:rsid w:val="00F955BB"/>
    <w:rsid w:val="00FA27A4"/>
    <w:rsid w:val="00FA31DA"/>
    <w:rsid w:val="00FA6619"/>
    <w:rsid w:val="00FF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DC1B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0542FE"/>
    <w:rPr>
      <w:sz w:val="24"/>
      <w:szCs w:val="24"/>
    </w:rPr>
  </w:style>
  <w:style w:type="paragraph" w:styleId="2">
    <w:name w:val="heading 2"/>
    <w:basedOn w:val="a"/>
    <w:next w:val="a"/>
    <w:qFormat/>
    <w:rsid w:val="00D7402C"/>
    <w:pPr>
      <w:keepNext/>
      <w:outlineLvl w:val="1"/>
    </w:pPr>
    <w:rPr>
      <w:b/>
      <w:bCs/>
      <w:sz w:val="26"/>
    </w:rPr>
  </w:style>
  <w:style w:type="paragraph" w:styleId="3">
    <w:name w:val="heading 3"/>
    <w:basedOn w:val="a"/>
    <w:next w:val="a"/>
    <w:qFormat/>
    <w:rsid w:val="00F139D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7402C"/>
    <w:rPr>
      <w:sz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qFormat/>
    <w:rsid w:val="00C977AB"/>
    <w:pPr>
      <w:jc w:val="center"/>
    </w:pPr>
    <w:rPr>
      <w:b/>
      <w:bCs/>
      <w:lang w:eastAsia="en-US"/>
    </w:rPr>
  </w:style>
  <w:style w:type="character" w:styleId="a5">
    <w:name w:val="Hyperlink"/>
    <w:rsid w:val="00C90873"/>
    <w:rPr>
      <w:color w:val="0000FF"/>
      <w:u w:val="single"/>
    </w:rPr>
  </w:style>
  <w:style w:type="character" w:styleId="a6">
    <w:name w:val="Emphasis"/>
    <w:qFormat/>
    <w:rsid w:val="00AF3C2E"/>
    <w:rPr>
      <w:i/>
      <w:iCs/>
    </w:rPr>
  </w:style>
  <w:style w:type="paragraph" w:styleId="a7">
    <w:name w:val="Balloon Text"/>
    <w:basedOn w:val="a"/>
    <w:link w:val="a8"/>
    <w:rsid w:val="006E013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6E013D"/>
    <w:rPr>
      <w:rFonts w:ascii="Tahoma" w:hAnsi="Tahoma" w:cs="Tahoma"/>
      <w:sz w:val="16"/>
      <w:szCs w:val="16"/>
    </w:rPr>
  </w:style>
  <w:style w:type="character" w:styleId="a9">
    <w:name w:val="annotation reference"/>
    <w:rsid w:val="006E013D"/>
    <w:rPr>
      <w:sz w:val="16"/>
      <w:szCs w:val="16"/>
    </w:rPr>
  </w:style>
  <w:style w:type="paragraph" w:styleId="aa">
    <w:name w:val="annotation text"/>
    <w:basedOn w:val="a"/>
    <w:link w:val="ab"/>
    <w:rsid w:val="006E013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6E013D"/>
  </w:style>
  <w:style w:type="paragraph" w:styleId="ac">
    <w:name w:val="annotation subject"/>
    <w:basedOn w:val="aa"/>
    <w:next w:val="aa"/>
    <w:link w:val="ad"/>
    <w:rsid w:val="006E013D"/>
    <w:rPr>
      <w:b/>
      <w:bCs/>
    </w:rPr>
  </w:style>
  <w:style w:type="character" w:customStyle="1" w:styleId="ad">
    <w:name w:val="Тема примечания Знак"/>
    <w:link w:val="ac"/>
    <w:rsid w:val="006E013D"/>
    <w:rPr>
      <w:b/>
      <w:bCs/>
    </w:rPr>
  </w:style>
  <w:style w:type="paragraph" w:styleId="ae">
    <w:name w:val="endnote text"/>
    <w:basedOn w:val="a"/>
    <w:link w:val="af"/>
    <w:rsid w:val="00486330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rsid w:val="00486330"/>
  </w:style>
  <w:style w:type="character" w:styleId="af0">
    <w:name w:val="endnote reference"/>
    <w:rsid w:val="00486330"/>
    <w:rPr>
      <w:vertAlign w:val="superscript"/>
    </w:rPr>
  </w:style>
  <w:style w:type="paragraph" w:styleId="af1">
    <w:name w:val="footnote text"/>
    <w:basedOn w:val="a"/>
    <w:link w:val="af2"/>
    <w:rsid w:val="002E00B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2E00BA"/>
  </w:style>
  <w:style w:type="character" w:styleId="af3">
    <w:name w:val="footnote reference"/>
    <w:rsid w:val="002E00BA"/>
    <w:rPr>
      <w:vertAlign w:val="superscript"/>
    </w:rPr>
  </w:style>
  <w:style w:type="paragraph" w:styleId="af4">
    <w:name w:val="macro"/>
    <w:link w:val="af5"/>
    <w:rsid w:val="00153B47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af5">
    <w:name w:val="Текст макроса Знак"/>
    <w:basedOn w:val="a0"/>
    <w:link w:val="af4"/>
    <w:rsid w:val="00153B47"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ctor/workspace/faculty/dean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8AC85-2F21-7A4D-8BAE-8B211540B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deanreport.dotx</Template>
  <TotalTime>56</TotalTime>
  <Pages>2</Pages>
  <Words>293</Words>
  <Characters>1672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Дирекция информационных технологий</vt:lpstr>
    </vt:vector>
  </TitlesOfParts>
  <Manager/>
  <Company>HSE</Company>
  <LinksUpToDate>false</LinksUpToDate>
  <CharactersWithSpaces>1962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Дирекция информационных технологий</dc:title>
  <dc:subject/>
  <dc:creator>Головнин Виктор Игоревич</dc:creator>
  <cp:keywords/>
  <dc:description/>
  <cp:lastModifiedBy>Головнин Виктор Игоревич</cp:lastModifiedBy>
  <cp:revision>57</cp:revision>
  <cp:lastPrinted>2015-11-30T12:07:00Z</cp:lastPrinted>
  <dcterms:created xsi:type="dcterms:W3CDTF">2017-03-17T20:49:00Z</dcterms:created>
  <dcterms:modified xsi:type="dcterms:W3CDTF">2017-04-05T01:15:00Z</dcterms:modified>
  <cp:category/>
</cp:coreProperties>
</file>